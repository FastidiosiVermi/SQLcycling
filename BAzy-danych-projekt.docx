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69" w:rsidRDefault="00146469" w:rsidP="00146469">
      <w:pPr>
        <w:spacing w:after="0"/>
        <w:jc w:val="right"/>
      </w:pPr>
      <w:r>
        <w:t>Adrian Kopania</w:t>
      </w:r>
    </w:p>
    <w:p w:rsidR="00146469" w:rsidRDefault="00146469" w:rsidP="00146469">
      <w:pPr>
        <w:spacing w:after="0"/>
        <w:jc w:val="right"/>
      </w:pPr>
      <w:r>
        <w:t>Wojtek Kamiński</w:t>
      </w:r>
    </w:p>
    <w:p w:rsidR="00F0059C" w:rsidRDefault="00F0059C" w:rsidP="00F00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Symbol" w:cs="Times New Roman"/>
          <w:sz w:val="24"/>
          <w:szCs w:val="24"/>
          <w:lang w:eastAsia="pl-PL"/>
        </w:rPr>
        <w:t>Tytu</w:t>
      </w:r>
      <w:r w:rsidRPr="00F0059C">
        <w:rPr>
          <w:rFonts w:ascii="Times New Roman" w:eastAsia="Times New Roman" w:hAnsi="Times New Roman" w:cs="Times New Roman"/>
          <w:sz w:val="24"/>
          <w:szCs w:val="24"/>
          <w:lang w:eastAsia="pl-PL"/>
        </w:rPr>
        <w:t>ł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projektu : Kolarze</w:t>
      </w:r>
    </w:p>
    <w:p w:rsidR="00E443A5" w:rsidRDefault="00E443A5" w:rsidP="00F00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43A5" w:rsidRDefault="00E443A5" w:rsidP="00F00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43A5" w:rsidRDefault="00E443A5" w:rsidP="00F00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43A5" w:rsidRPr="00F0059C" w:rsidRDefault="00E443A5" w:rsidP="00F00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46469" w:rsidRDefault="00054378" w:rsidP="00F0059C">
      <w:r>
        <w:rPr>
          <w:noProof/>
          <w:lang w:eastAsia="pl-PL"/>
        </w:rPr>
        <w:drawing>
          <wp:inline distT="0" distB="0" distL="0" distR="0">
            <wp:extent cx="5753100" cy="38004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A5" w:rsidRDefault="00E443A5" w:rsidP="00E443A5">
      <w:pPr>
        <w:pStyle w:val="Akapitzlist"/>
        <w:numPr>
          <w:ilvl w:val="0"/>
          <w:numId w:val="2"/>
        </w:numPr>
      </w:pPr>
      <w:r>
        <w:t>Zespół kolarski posiada dowolną liczbę kolarzy i pracowników, kontraktując ich. Kolarz i pracownik pracuje tylko dla jednej drużyny.</w:t>
      </w:r>
    </w:p>
    <w:p w:rsidR="00E443A5" w:rsidRDefault="00E443A5" w:rsidP="00E443A5">
      <w:pPr>
        <w:pStyle w:val="Akapitzlist"/>
        <w:numPr>
          <w:ilvl w:val="0"/>
          <w:numId w:val="2"/>
        </w:numPr>
      </w:pPr>
      <w:r>
        <w:t>Sponsor sponsoruje tylko jedną drużynę, drużyna ma tylko jednego sponsora.</w:t>
      </w:r>
    </w:p>
    <w:p w:rsidR="00E443A5" w:rsidRDefault="00E443A5" w:rsidP="00E443A5">
      <w:pPr>
        <w:pStyle w:val="Akapitzlist"/>
        <w:numPr>
          <w:ilvl w:val="0"/>
          <w:numId w:val="2"/>
        </w:numPr>
      </w:pPr>
      <w:r>
        <w:t>Sponsor może sponsorować wiele wyścigów, które mogą być sponsorowane przez wielu sponsorów.</w:t>
      </w:r>
    </w:p>
    <w:p w:rsidR="00E443A5" w:rsidRDefault="00E443A5" w:rsidP="00E443A5">
      <w:pPr>
        <w:pStyle w:val="Akapitzlist"/>
        <w:numPr>
          <w:ilvl w:val="0"/>
          <w:numId w:val="2"/>
        </w:numPr>
      </w:pPr>
      <w:r>
        <w:t>Federacja zrzesza wiele zespołów i wyścigów, wyścig i zespół mogą należeć tylko do jednej federacji.</w:t>
      </w:r>
    </w:p>
    <w:p w:rsidR="00E443A5" w:rsidRDefault="00E443A5" w:rsidP="00E443A5">
      <w:pPr>
        <w:pStyle w:val="Akapitzlist"/>
        <w:numPr>
          <w:ilvl w:val="0"/>
          <w:numId w:val="2"/>
        </w:numPr>
      </w:pPr>
      <w:r>
        <w:t>Kolarz może startować w wielu wyścigach, w wyścigu startuje wielu kolarzy.</w:t>
      </w:r>
    </w:p>
    <w:p w:rsidR="00E443A5" w:rsidRDefault="00E443A5" w:rsidP="00054378">
      <w:pPr>
        <w:pStyle w:val="Akapitzlist"/>
      </w:pPr>
      <w:bookmarkStart w:id="0" w:name="_GoBack"/>
      <w:bookmarkEnd w:id="0"/>
    </w:p>
    <w:sectPr w:rsidR="00E44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33C4"/>
    <w:multiLevelType w:val="multilevel"/>
    <w:tmpl w:val="49A0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4E6438"/>
    <w:multiLevelType w:val="hybridMultilevel"/>
    <w:tmpl w:val="26AAC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69"/>
    <w:rsid w:val="00054378"/>
    <w:rsid w:val="00146469"/>
    <w:rsid w:val="001C6B22"/>
    <w:rsid w:val="00E443A5"/>
    <w:rsid w:val="00F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4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43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44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4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43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4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DA44E94B.dotm</Template>
  <TotalTime>70</TotalTime>
  <Pages>1</Pages>
  <Words>77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Kopania</dc:creator>
  <cp:lastModifiedBy>Adrian Kopania</cp:lastModifiedBy>
  <cp:revision>1</cp:revision>
  <cp:lastPrinted>2015-11-13T10:28:00Z</cp:lastPrinted>
  <dcterms:created xsi:type="dcterms:W3CDTF">2015-11-13T09:20:00Z</dcterms:created>
  <dcterms:modified xsi:type="dcterms:W3CDTF">2015-11-13T10:30:00Z</dcterms:modified>
</cp:coreProperties>
</file>